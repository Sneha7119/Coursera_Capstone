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58EC4" w14:textId="77777777" w:rsidR="00D077E9" w:rsidRDefault="00D077E9" w:rsidP="00D70D02">
      <w:r>
        <w:rPr>
          <w:noProof/>
        </w:rPr>
        <w:drawing>
          <wp:anchor distT="0" distB="0" distL="114300" distR="114300" simplePos="0" relativeHeight="251658240" behindDoc="1" locked="0" layoutInCell="1" allowOverlap="1" wp14:anchorId="6F44FBB3" wp14:editId="4478EC3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9EE4040" w14:textId="77777777" w:rsidTr="00D077E9">
        <w:trPr>
          <w:trHeight w:val="1894"/>
        </w:trPr>
        <w:tc>
          <w:tcPr>
            <w:tcW w:w="5580" w:type="dxa"/>
            <w:tcBorders>
              <w:top w:val="nil"/>
              <w:left w:val="nil"/>
              <w:bottom w:val="nil"/>
              <w:right w:val="nil"/>
            </w:tcBorders>
          </w:tcPr>
          <w:p w14:paraId="1142B5DF" w14:textId="77777777" w:rsidR="00D077E9" w:rsidRDefault="00D077E9" w:rsidP="00D077E9">
            <w:r>
              <w:rPr>
                <w:noProof/>
              </w:rPr>
              <mc:AlternateContent>
                <mc:Choice Requires="wps">
                  <w:drawing>
                    <wp:inline distT="0" distB="0" distL="0" distR="0" wp14:anchorId="6E0A4933" wp14:editId="07414DAE">
                      <wp:extent cx="3528695" cy="1210614"/>
                      <wp:effectExtent l="0" t="0" r="0" b="635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08874D5" w14:textId="0CEDE4E7" w:rsidR="00D077E9" w:rsidRPr="001E739C" w:rsidRDefault="001E739C" w:rsidP="001E739C">
                                  <w:pPr>
                                    <w:pStyle w:val="Title"/>
                                    <w:spacing w:after="0"/>
                                    <w:rPr>
                                      <w:lang w:val="en-IN"/>
                                    </w:rPr>
                                  </w:pPr>
                                  <w:r>
                                    <w:rPr>
                                      <w:lang w:val="en-IN"/>
                                    </w:rPr>
                                    <w:t>Capstone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E0A493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708874D5" w14:textId="0CEDE4E7" w:rsidR="00D077E9" w:rsidRPr="001E739C" w:rsidRDefault="001E739C" w:rsidP="001E739C">
                            <w:pPr>
                              <w:pStyle w:val="Title"/>
                              <w:spacing w:after="0"/>
                              <w:rPr>
                                <w:lang w:val="en-IN"/>
                              </w:rPr>
                            </w:pPr>
                            <w:r>
                              <w:rPr>
                                <w:lang w:val="en-IN"/>
                              </w:rPr>
                              <w:t>Capstone Project Report</w:t>
                            </w:r>
                          </w:p>
                        </w:txbxContent>
                      </v:textbox>
                      <w10:anchorlock/>
                    </v:shape>
                  </w:pict>
                </mc:Fallback>
              </mc:AlternateContent>
            </w:r>
          </w:p>
          <w:p w14:paraId="4747D61F" w14:textId="77777777" w:rsidR="00D077E9" w:rsidRDefault="00D077E9" w:rsidP="00D077E9">
            <w:r>
              <w:rPr>
                <w:noProof/>
              </w:rPr>
              <mc:AlternateContent>
                <mc:Choice Requires="wps">
                  <w:drawing>
                    <wp:inline distT="0" distB="0" distL="0" distR="0" wp14:anchorId="758BAD07" wp14:editId="0A79D79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1D83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4F217B2" w14:textId="77777777" w:rsidTr="00D077E9">
        <w:trPr>
          <w:trHeight w:val="7636"/>
        </w:trPr>
        <w:tc>
          <w:tcPr>
            <w:tcW w:w="5580" w:type="dxa"/>
            <w:tcBorders>
              <w:top w:val="nil"/>
              <w:left w:val="nil"/>
              <w:bottom w:val="nil"/>
              <w:right w:val="nil"/>
            </w:tcBorders>
          </w:tcPr>
          <w:p w14:paraId="34239AB0" w14:textId="0913FE2F" w:rsidR="00D077E9" w:rsidRDefault="001E739C" w:rsidP="00D077E9">
            <w:pPr>
              <w:rPr>
                <w:noProof/>
              </w:rPr>
            </w:pPr>
            <w:r>
              <w:rPr>
                <w:noProof/>
              </w:rPr>
              <mc:AlternateContent>
                <mc:Choice Requires="wps">
                  <w:drawing>
                    <wp:anchor distT="0" distB="0" distL="114300" distR="114300" simplePos="0" relativeHeight="251660288" behindDoc="1" locked="0" layoutInCell="1" allowOverlap="1" wp14:anchorId="632E7BA7" wp14:editId="1E636E30">
                      <wp:simplePos x="0" y="0"/>
                      <wp:positionH relativeFrom="column">
                        <wp:posOffset>-230505</wp:posOffset>
                      </wp:positionH>
                      <wp:positionV relativeFrom="page">
                        <wp:posOffset>-1783715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CCB8D" id="Rectangle 3" o:spid="_x0000_s1026" alt="white rectangle for text on cover" style="position:absolute;margin-left:-18.15pt;margin-top:-140.4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" fillcolor="white [3212]" stroked="f" strokeweight="2pt">
                      <w10:wrap anchory="page"/>
                    </v:rect>
                  </w:pict>
                </mc:Fallback>
              </mc:AlternateContent>
            </w:r>
          </w:p>
        </w:tc>
      </w:tr>
      <w:tr w:rsidR="00D077E9" w14:paraId="5BC3768A" w14:textId="77777777" w:rsidTr="00D077E9">
        <w:trPr>
          <w:trHeight w:val="2171"/>
        </w:trPr>
        <w:tc>
          <w:tcPr>
            <w:tcW w:w="5580" w:type="dxa"/>
            <w:tcBorders>
              <w:top w:val="nil"/>
              <w:left w:val="nil"/>
              <w:bottom w:val="nil"/>
              <w:right w:val="nil"/>
            </w:tcBorders>
          </w:tcPr>
          <w:sdt>
            <w:sdtPr>
              <w:id w:val="1080870105"/>
              <w:placeholder>
                <w:docPart w:val="CDB0B97FA1014AA28BFFCB4E0605063E"/>
              </w:placeholder>
              <w15:appearance w15:val="hidden"/>
            </w:sdtPr>
            <w:sdtEndPr/>
            <w:sdtContent>
              <w:p w14:paraId="6683E59F" w14:textId="7777777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CC1713">
                  <w:rPr>
                    <w:rStyle w:val="SubtitleChar"/>
                    <w:b w:val="0"/>
                    <w:noProof/>
                  </w:rPr>
                  <w:t>February 7</w:t>
                </w:r>
                <w:r w:rsidRPr="00D86945">
                  <w:rPr>
                    <w:rStyle w:val="SubtitleChar"/>
                    <w:b w:val="0"/>
                  </w:rPr>
                  <w:fldChar w:fldCharType="end"/>
                </w:r>
              </w:p>
            </w:sdtContent>
          </w:sdt>
          <w:p w14:paraId="6D0CFC6B"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F505AA6" wp14:editId="48B2853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09EBE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63C9826" w14:textId="77777777" w:rsidR="00D077E9" w:rsidRDefault="00D077E9" w:rsidP="00D077E9">
            <w:pPr>
              <w:rPr>
                <w:noProof/>
                <w:sz w:val="10"/>
                <w:szCs w:val="10"/>
              </w:rPr>
            </w:pPr>
          </w:p>
          <w:p w14:paraId="7DA5A645" w14:textId="77777777" w:rsidR="00D077E9" w:rsidRDefault="00D077E9" w:rsidP="00D077E9">
            <w:pPr>
              <w:rPr>
                <w:noProof/>
                <w:sz w:val="10"/>
                <w:szCs w:val="10"/>
              </w:rPr>
            </w:pPr>
          </w:p>
          <w:p w14:paraId="33B4D570" w14:textId="2F645218" w:rsidR="00D077E9" w:rsidRDefault="00D077E9" w:rsidP="00D077E9">
            <w:r w:rsidRPr="00B231E5">
              <w:t>Authored by:</w:t>
            </w:r>
            <w:r>
              <w:t xml:space="preserve"> </w:t>
            </w:r>
            <w:sdt>
              <w:sdtPr>
                <w:alias w:val="Your Name"/>
                <w:tag w:val="Your Name"/>
                <w:id w:val="-180584491"/>
                <w:placeholder>
                  <w:docPart w:val="6455410F8C1A415F885D1E48FD6218B4"/>
                </w:placeholder>
                <w:dataBinding w:prefixMappings="xmlns:ns0='http://schemas.microsoft.com/office/2006/coverPageProps' " w:xpath="/ns0:CoverPageProperties[1]/ns0:CompanyFax[1]" w:storeItemID="{55AF091B-3C7A-41E3-B477-F2FDAA23CFDA}"/>
                <w15:appearance w15:val="hidden"/>
                <w:text w:multiLine="1"/>
              </w:sdtPr>
              <w:sdtEndPr/>
              <w:sdtContent>
                <w:r w:rsidR="001E739C">
                  <w:t>Sneha Devadas</w:t>
                </w:r>
              </w:sdtContent>
            </w:sdt>
          </w:p>
          <w:p w14:paraId="3B6CE615" w14:textId="77777777" w:rsidR="00D077E9" w:rsidRPr="00D86945" w:rsidRDefault="00D077E9" w:rsidP="00D077E9">
            <w:pPr>
              <w:rPr>
                <w:noProof/>
                <w:sz w:val="10"/>
                <w:szCs w:val="10"/>
              </w:rPr>
            </w:pPr>
          </w:p>
        </w:tc>
      </w:tr>
    </w:tbl>
    <w:p w14:paraId="74A76DD6" w14:textId="266EF0AE" w:rsidR="00D077E9" w:rsidRDefault="00CC1713">
      <w:pPr>
        <w:spacing w:after="200"/>
      </w:pPr>
      <w:r>
        <w:rPr>
          <w:noProof/>
        </w:rPr>
        <mc:AlternateContent>
          <mc:Choice Requires="wps">
            <w:drawing>
              <wp:anchor distT="0" distB="0" distL="114300" distR="114300" simplePos="0" relativeHeight="251659264" behindDoc="1" locked="0" layoutInCell="1" allowOverlap="1" wp14:anchorId="320F0808" wp14:editId="55B6150E">
                <wp:simplePos x="0" y="0"/>
                <wp:positionH relativeFrom="column">
                  <wp:posOffset>-772160</wp:posOffset>
                </wp:positionH>
                <wp:positionV relativeFrom="page">
                  <wp:posOffset>6835140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B6B29" id="Rectangle 2" o:spid="_x0000_s1026" alt="colored rectangle" style="position:absolute;margin-left:-60.8pt;margin-top:538.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" fillcolor="#34aba2 [3206]" stroked="f" strokeweight="2pt">
                <w10:wrap anchory="page"/>
              </v:rect>
            </w:pict>
          </mc:Fallback>
        </mc:AlternateContent>
      </w:r>
      <w:r w:rsidR="00D077E9">
        <w:br w:type="page"/>
      </w:r>
    </w:p>
    <w:p w14:paraId="562DA58C" w14:textId="1192B8AA" w:rsidR="00D077E9" w:rsidRDefault="001E739C" w:rsidP="00D077E9">
      <w:pPr>
        <w:pStyle w:val="Heading1"/>
      </w:pPr>
      <w:r w:rsidRPr="001E739C">
        <w:lastRenderedPageBreak/>
        <w:t>Identifying an Ideal Location for a Supplement Shop in Manhattan</w:t>
      </w:r>
    </w:p>
    <w:p w14:paraId="0FE214CF" w14:textId="2B981F7E" w:rsidR="0087605E" w:rsidRDefault="0087605E" w:rsidP="00DF027C"/>
    <w:p w14:paraId="476D7D10" w14:textId="77777777" w:rsidR="00CF7A5D" w:rsidRDefault="00CF7A5D" w:rsidP="00CF7A5D">
      <w:pPr>
        <w:rPr>
          <w:sz w:val="32"/>
          <w:szCs w:val="32"/>
        </w:rPr>
      </w:pPr>
    </w:p>
    <w:p w14:paraId="05FCE72A" w14:textId="1BA29652" w:rsidR="00CF7A5D" w:rsidRPr="00A27994" w:rsidRDefault="00CF7A5D" w:rsidP="00CF7A5D">
      <w:pPr>
        <w:rPr>
          <w:sz w:val="44"/>
          <w:szCs w:val="44"/>
        </w:rPr>
      </w:pPr>
      <w:r w:rsidRPr="00A27994">
        <w:rPr>
          <w:sz w:val="44"/>
          <w:szCs w:val="44"/>
        </w:rPr>
        <w:t>Introduction</w:t>
      </w:r>
    </w:p>
    <w:p w14:paraId="2BD3E1E2" w14:textId="3C7A29E9" w:rsidR="00CF7A5D" w:rsidRDefault="00CF7A5D" w:rsidP="00CF7A5D">
      <w:pPr>
        <w:pStyle w:val="Content"/>
        <w:jc w:val="both"/>
      </w:pPr>
      <w:r w:rsidRPr="00CF7A5D">
        <w:t xml:space="preserve">Manhattan, known regionally as </w:t>
      </w:r>
      <w:r w:rsidRPr="00CF7A5D">
        <w:rPr>
          <w:b/>
          <w:bCs/>
        </w:rPr>
        <w:t>the City</w:t>
      </w:r>
      <w:r w:rsidRPr="00CF7A5D">
        <w:t xml:space="preserve"> and the urban core of the New York metropolitan area, is the most densely populated of the five boroughs of New York City</w:t>
      </w:r>
      <w:r>
        <w:t>.</w:t>
      </w:r>
      <w:r w:rsidR="00692F1A">
        <w:t xml:space="preserve"> </w:t>
      </w:r>
      <w:r w:rsidR="00692F1A" w:rsidRPr="00692F1A">
        <w:t>Manhattan has been described as the cultural, financial, media, and entertainment capital of the world, and the borough hosts the United Nations Headquarters.</w:t>
      </w:r>
      <w:r w:rsidR="00692F1A">
        <w:t xml:space="preserve"> </w:t>
      </w:r>
      <w:r w:rsidR="00692F1A" w:rsidRPr="00692F1A">
        <w:t xml:space="preserve"> Anchored by Wall Street in the Financial District of Lower Manhattan, New York City has been called both the most economically powerful city and the leading financial center of the world</w:t>
      </w:r>
      <w:r w:rsidR="00692F1A">
        <w:t xml:space="preserve">. </w:t>
      </w:r>
      <w:r w:rsidR="00692F1A" w:rsidRPr="00692F1A">
        <w:t>Manhattan real estate has since become among the most expensive in the world, with the value of Manhattan Island, including real estate, estimated to exceed US$3 trillion in 2013; median residential property sale prices in Manhattan approximated US$1,600 per square foot ($17,000/m2) as of 2018, with Fifth Avenue in Midtown Manhattan commanding the highest retail rents in the world, at US$3,000 per square foot ($32,000/m2) per year in 2017.</w:t>
      </w:r>
    </w:p>
    <w:p w14:paraId="35A69FD2" w14:textId="544DFC67" w:rsidR="00692F1A" w:rsidRDefault="00692F1A" w:rsidP="00CF7A5D">
      <w:pPr>
        <w:pStyle w:val="Content"/>
        <w:jc w:val="both"/>
      </w:pPr>
    </w:p>
    <w:p w14:paraId="4ED8CF56" w14:textId="5B52CEE0" w:rsidR="00692F1A" w:rsidRDefault="00692F1A" w:rsidP="00CF7A5D">
      <w:pPr>
        <w:pStyle w:val="Content"/>
        <w:jc w:val="both"/>
      </w:pPr>
      <w:r>
        <w:t>To setup and run a business entity in such location requires a great deal of consideration and deliberation. Among important factors such as financial, operational and legal considerations, the location of the proposed business venture plays a very important role. It is so powerful a factor that it can make or break the business. We need to identify such a location that it effectively addresses the gap in demand</w:t>
      </w:r>
      <w:r w:rsidR="00E265F1">
        <w:t>.</w:t>
      </w:r>
      <w:r w:rsidR="003E3755">
        <w:t xml:space="preserve"> In other words, we need to identify an area which has a lot of market potential waiting to be tapped. One way to identify this is by analyzing the presence and popularity of such business ventures in the proposed area</w:t>
      </w:r>
      <w:r w:rsidR="00042881">
        <w:t xml:space="preserve"> versus the demand.</w:t>
      </w:r>
    </w:p>
    <w:p w14:paraId="2BFB265A" w14:textId="77777777" w:rsidR="006965EE" w:rsidRDefault="006965EE" w:rsidP="00CF7A5D">
      <w:pPr>
        <w:pStyle w:val="Content"/>
        <w:jc w:val="both"/>
      </w:pPr>
    </w:p>
    <w:p w14:paraId="0F75413E" w14:textId="0AB5B99D" w:rsidR="00042881" w:rsidRDefault="00042881" w:rsidP="00CF7A5D">
      <w:pPr>
        <w:pStyle w:val="Content"/>
        <w:jc w:val="both"/>
        <w:rPr>
          <w:b/>
          <w:bCs/>
        </w:rPr>
      </w:pPr>
      <w:r>
        <w:rPr>
          <w:b/>
          <w:bCs/>
        </w:rPr>
        <w:t>Business Problem/Problem Statement</w:t>
      </w:r>
    </w:p>
    <w:p w14:paraId="56072B6B" w14:textId="25CA3A94" w:rsidR="00042881" w:rsidRPr="00A27994" w:rsidRDefault="00042881" w:rsidP="00A27994">
      <w:pPr>
        <w:pStyle w:val="Content"/>
        <w:rPr>
          <w:i/>
          <w:iCs/>
        </w:rPr>
      </w:pPr>
      <w:r w:rsidRPr="00A27994">
        <w:rPr>
          <w:i/>
          <w:iCs/>
        </w:rPr>
        <w:t xml:space="preserve">Identify </w:t>
      </w:r>
      <w:r w:rsidR="006965EE" w:rsidRPr="00A27994">
        <w:rPr>
          <w:i/>
          <w:iCs/>
        </w:rPr>
        <w:t>a</w:t>
      </w:r>
      <w:r w:rsidRPr="00A27994">
        <w:rPr>
          <w:i/>
          <w:iCs/>
        </w:rPr>
        <w:t xml:space="preserve"> location for setting up a new Supplement Store in one of the </w:t>
      </w:r>
      <w:r w:rsidR="006965EE" w:rsidRPr="00A27994">
        <w:rPr>
          <w:i/>
          <w:iCs/>
        </w:rPr>
        <w:t>neighborhoods</w:t>
      </w:r>
      <w:r w:rsidRPr="00A27994">
        <w:rPr>
          <w:i/>
          <w:iCs/>
        </w:rPr>
        <w:t xml:space="preserve"> in Manhatt</w:t>
      </w:r>
      <w:r w:rsidR="006965EE" w:rsidRPr="00A27994">
        <w:rPr>
          <w:i/>
          <w:iCs/>
        </w:rPr>
        <w:t>a</w:t>
      </w:r>
      <w:r w:rsidRPr="00A27994">
        <w:rPr>
          <w:i/>
          <w:iCs/>
        </w:rPr>
        <w:t xml:space="preserve">n, which may help to </w:t>
      </w:r>
      <w:r w:rsidR="006965EE" w:rsidRPr="00A27994">
        <w:rPr>
          <w:i/>
          <w:iCs/>
        </w:rPr>
        <w:t>maximize</w:t>
      </w:r>
      <w:r w:rsidRPr="00A27994">
        <w:rPr>
          <w:i/>
          <w:iCs/>
        </w:rPr>
        <w:t xml:space="preserve"> the sales. </w:t>
      </w:r>
    </w:p>
    <w:p w14:paraId="722E5A7E" w14:textId="77777777" w:rsidR="00042881" w:rsidRPr="00042881" w:rsidRDefault="00042881" w:rsidP="00CF7A5D">
      <w:pPr>
        <w:pStyle w:val="Content"/>
        <w:jc w:val="both"/>
        <w:rPr>
          <w:b/>
          <w:bCs/>
        </w:rPr>
      </w:pPr>
    </w:p>
    <w:sectPr w:rsidR="00042881" w:rsidRPr="00042881"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3AD74" w14:textId="77777777" w:rsidR="001521EB" w:rsidRDefault="001521EB">
      <w:r>
        <w:separator/>
      </w:r>
    </w:p>
    <w:p w14:paraId="2A51E3E7" w14:textId="77777777" w:rsidR="001521EB" w:rsidRDefault="001521EB"/>
  </w:endnote>
  <w:endnote w:type="continuationSeparator" w:id="0">
    <w:p w14:paraId="11E06691" w14:textId="77777777" w:rsidR="001521EB" w:rsidRDefault="001521EB">
      <w:r>
        <w:continuationSeparator/>
      </w:r>
    </w:p>
    <w:p w14:paraId="68CB87B0" w14:textId="77777777" w:rsidR="001521EB" w:rsidRDefault="00152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4B5815E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D4DECC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8C19E" w14:textId="77777777" w:rsidR="001521EB" w:rsidRDefault="001521EB">
      <w:r>
        <w:separator/>
      </w:r>
    </w:p>
    <w:p w14:paraId="07A8A511" w14:textId="77777777" w:rsidR="001521EB" w:rsidRDefault="001521EB"/>
  </w:footnote>
  <w:footnote w:type="continuationSeparator" w:id="0">
    <w:p w14:paraId="52081691" w14:textId="77777777" w:rsidR="001521EB" w:rsidRDefault="001521EB">
      <w:r>
        <w:continuationSeparator/>
      </w:r>
    </w:p>
    <w:p w14:paraId="1B568B06" w14:textId="77777777" w:rsidR="001521EB" w:rsidRDefault="001521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55070B5" w14:textId="77777777" w:rsidTr="00D077E9">
      <w:trPr>
        <w:trHeight w:val="978"/>
      </w:trPr>
      <w:tc>
        <w:tcPr>
          <w:tcW w:w="9990" w:type="dxa"/>
          <w:tcBorders>
            <w:top w:val="nil"/>
            <w:left w:val="nil"/>
            <w:bottom w:val="single" w:sz="36" w:space="0" w:color="34ABA2" w:themeColor="accent3"/>
            <w:right w:val="nil"/>
          </w:tcBorders>
        </w:tcPr>
        <w:p w14:paraId="54D39D90" w14:textId="77777777" w:rsidR="00D077E9" w:rsidRDefault="00D077E9">
          <w:pPr>
            <w:pStyle w:val="Header"/>
          </w:pPr>
        </w:p>
      </w:tc>
    </w:tr>
  </w:tbl>
  <w:p w14:paraId="0A00AFF7"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13"/>
    <w:rsid w:val="0002482E"/>
    <w:rsid w:val="00042881"/>
    <w:rsid w:val="00050324"/>
    <w:rsid w:val="000A0150"/>
    <w:rsid w:val="000E63C9"/>
    <w:rsid w:val="00130E9D"/>
    <w:rsid w:val="00150A6D"/>
    <w:rsid w:val="001521EB"/>
    <w:rsid w:val="00185B35"/>
    <w:rsid w:val="001E739C"/>
    <w:rsid w:val="001F2BC8"/>
    <w:rsid w:val="001F5F6B"/>
    <w:rsid w:val="00243EBC"/>
    <w:rsid w:val="00246A35"/>
    <w:rsid w:val="00284348"/>
    <w:rsid w:val="002F51F5"/>
    <w:rsid w:val="00312137"/>
    <w:rsid w:val="00330359"/>
    <w:rsid w:val="0033762F"/>
    <w:rsid w:val="00366C7E"/>
    <w:rsid w:val="00384EA3"/>
    <w:rsid w:val="003A39A1"/>
    <w:rsid w:val="003C2191"/>
    <w:rsid w:val="003D3863"/>
    <w:rsid w:val="003E3755"/>
    <w:rsid w:val="004110DE"/>
    <w:rsid w:val="0044085A"/>
    <w:rsid w:val="004B21A5"/>
    <w:rsid w:val="005037F0"/>
    <w:rsid w:val="00516A86"/>
    <w:rsid w:val="005275F6"/>
    <w:rsid w:val="00572102"/>
    <w:rsid w:val="005F1BB0"/>
    <w:rsid w:val="00656C4D"/>
    <w:rsid w:val="00692F1A"/>
    <w:rsid w:val="006965EE"/>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27994"/>
    <w:rsid w:val="00A31B3E"/>
    <w:rsid w:val="00A532F3"/>
    <w:rsid w:val="00A8489E"/>
    <w:rsid w:val="00AC29F3"/>
    <w:rsid w:val="00AC72FD"/>
    <w:rsid w:val="00B231E5"/>
    <w:rsid w:val="00C02B87"/>
    <w:rsid w:val="00C4086D"/>
    <w:rsid w:val="00CA1896"/>
    <w:rsid w:val="00CB5B28"/>
    <w:rsid w:val="00CC1713"/>
    <w:rsid w:val="00CF5371"/>
    <w:rsid w:val="00CF7A5D"/>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265F1"/>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1723"/>
  <w15:docId w15:val="{7AD84A72-0E9B-4983-95EA-1C4B8AEC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F7A5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F7A5D"/>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B0B97FA1014AA28BFFCB4E0605063E"/>
        <w:category>
          <w:name w:val="General"/>
          <w:gallery w:val="placeholder"/>
        </w:category>
        <w:types>
          <w:type w:val="bbPlcHdr"/>
        </w:types>
        <w:behaviors>
          <w:behavior w:val="content"/>
        </w:behaviors>
        <w:guid w:val="{E743314F-4300-4D14-AB83-9F13F35390C0}"/>
      </w:docPartPr>
      <w:docPartBody>
        <w:p w:rsidR="00000000" w:rsidRDefault="00B67F31">
          <w:pPr>
            <w:pStyle w:val="CDB0B97FA1014AA28BFFCB4E0605063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7</w:t>
          </w:r>
          <w:r w:rsidRPr="00D86945">
            <w:rPr>
              <w:rStyle w:val="SubtitleChar"/>
              <w:b/>
            </w:rPr>
            <w:fldChar w:fldCharType="end"/>
          </w:r>
        </w:p>
      </w:docPartBody>
    </w:docPart>
    <w:docPart>
      <w:docPartPr>
        <w:name w:val="6455410F8C1A415F885D1E48FD6218B4"/>
        <w:category>
          <w:name w:val="General"/>
          <w:gallery w:val="placeholder"/>
        </w:category>
        <w:types>
          <w:type w:val="bbPlcHdr"/>
        </w:types>
        <w:behaviors>
          <w:behavior w:val="content"/>
        </w:behaviors>
        <w:guid w:val="{885B95A7-D11E-439F-9BF2-472BF0652466}"/>
      </w:docPartPr>
      <w:docPartBody>
        <w:p w:rsidR="00000000" w:rsidRDefault="00B67F31">
          <w:pPr>
            <w:pStyle w:val="6455410F8C1A415F885D1E48FD6218B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31"/>
    <w:rsid w:val="00B67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CDB0B97FA1014AA28BFFCB4E0605063E">
    <w:name w:val="CDB0B97FA1014AA28BFFCB4E0605063E"/>
  </w:style>
  <w:style w:type="paragraph" w:customStyle="1" w:styleId="6F10A9462FE0435DBFED4F0675FDABE0">
    <w:name w:val="6F10A9462FE0435DBFED4F0675FDABE0"/>
  </w:style>
  <w:style w:type="paragraph" w:customStyle="1" w:styleId="6455410F8C1A415F885D1E48FD6218B4">
    <w:name w:val="6455410F8C1A415F885D1E48FD6218B4"/>
  </w:style>
  <w:style w:type="paragraph" w:customStyle="1" w:styleId="120EAD67C6384BDBB09AF38BD9765899">
    <w:name w:val="120EAD67C6384BDBB09AF38BD9765899"/>
  </w:style>
  <w:style w:type="paragraph" w:customStyle="1" w:styleId="67CA5D3C7523431EA888BF70125D6C96">
    <w:name w:val="67CA5D3C7523431EA888BF70125D6C96"/>
  </w:style>
  <w:style w:type="paragraph" w:customStyle="1" w:styleId="06BE0539819441C199ABC90472553864">
    <w:name w:val="06BE0539819441C199ABC90472553864"/>
  </w:style>
  <w:style w:type="paragraph" w:customStyle="1" w:styleId="C897EFF7CD84454CBFA77948BC931528">
    <w:name w:val="C897EFF7CD84454CBFA77948BC931528"/>
  </w:style>
  <w:style w:type="paragraph" w:customStyle="1" w:styleId="FB38C18B4BFE493AA39F89BFCBB16BB7">
    <w:name w:val="FB38C18B4BFE493AA39F89BFCBB16B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Sneha Devadas</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48</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jester</dc:creator>
  <cp:keywords/>
  <cp:lastModifiedBy>Hari Govind K</cp:lastModifiedBy>
  <cp:revision>6</cp:revision>
  <cp:lastPrinted>2006-08-01T17:47:00Z</cp:lastPrinted>
  <dcterms:created xsi:type="dcterms:W3CDTF">2021-02-07T15:52:00Z</dcterms:created>
  <dcterms:modified xsi:type="dcterms:W3CDTF">2021-02-07T17:01:00Z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